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color w:val="3E3E67" w:themeColor="accent1" w:themeShade="BF"/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470"/>
            <w:gridCol w:w="3846"/>
            <w:gridCol w:w="2209"/>
            <w:gridCol w:w="5435"/>
          </w:tblGrid>
          <w:tr w:rsidR="000842CC">
            <w:tc>
              <w:tcPr>
                <w:tcW w:w="1086" w:type="dxa"/>
                <w:vAlign w:val="center"/>
              </w:tcPr>
              <w:p w:rsidR="000842CC" w:rsidRDefault="000842CC">
                <w:pPr>
                  <w:pStyle w:val="NoSpacing"/>
                </w:pPr>
              </w:p>
            </w:tc>
            <w:tc>
              <w:tcPr>
                <w:tcW w:w="2842" w:type="dxa"/>
                <w:vAlign w:val="center"/>
              </w:tcPr>
              <w:p w:rsidR="000842CC" w:rsidRDefault="00363579">
                <w:pPr>
                  <w:pStyle w:val="NoSpacing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1F4F8B372A284522911D8F59AD1820D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2-1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C0D27">
                      <w:rPr>
                        <w:color w:val="424456" w:themeColor="text2"/>
                        <w:szCs w:val="22"/>
                      </w:rPr>
                      <w:t>12/14/2015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0842CC" w:rsidRDefault="000842CC">
                <w:pPr>
                  <w:pStyle w:val="NoSpacing"/>
                </w:pPr>
              </w:p>
            </w:tc>
          </w:tr>
          <w:tr w:rsidR="000842CC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345"/>
                  <w:gridCol w:w="3741"/>
                </w:tblGrid>
                <w:tr w:rsidR="000842CC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0842CC" w:rsidRDefault="000842CC">
                      <w:pPr>
                        <w:pStyle w:val="NoSpacing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0842CC" w:rsidRDefault="000842CC">
                      <w:pPr>
                        <w:pStyle w:val="NoSpacing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0842CC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0842CC" w:rsidRDefault="000842CC">
                      <w:pPr>
                        <w:pStyle w:val="NoSpacing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0842CC" w:rsidRDefault="000842CC">
                      <w:pPr>
                        <w:pStyle w:val="NoSpacing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0842CC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0842CC" w:rsidRDefault="000842CC">
                      <w:pPr>
                        <w:pStyle w:val="NoSpacing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0842CC" w:rsidRDefault="000842CC">
                      <w:pPr>
                        <w:pStyle w:val="NoSpacing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0842CC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0842CC" w:rsidRDefault="000842CC">
                      <w:pPr>
                        <w:pStyle w:val="NoSpacing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0842CC" w:rsidRDefault="000842CC">
                      <w:pPr>
                        <w:pStyle w:val="NoSpacing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0842CC" w:rsidRDefault="000842CC">
                <w:pPr>
                  <w:pStyle w:val="NoSpacing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0842CC" w:rsidRDefault="000842CC">
                <w:pPr>
                  <w:pStyle w:val="NoSpacing"/>
                </w:pPr>
              </w:p>
            </w:tc>
          </w:tr>
          <w:tr w:rsidR="000842CC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0842CC" w:rsidRDefault="00363579">
                <w:pPr>
                  <w:pStyle w:val="NoSpacing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le"/>
                    <w:id w:val="220683848"/>
                    <w:placeholder>
                      <w:docPart w:val="C3871FAE23F540B2BA1209E8019BB87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C0D27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Team 11 - Wormhole</w:t>
                    </w:r>
                  </w:sdtContent>
                </w:sdt>
              </w:p>
              <w:p w:rsidR="000842CC" w:rsidRDefault="00363579" w:rsidP="009C0D27">
                <w:pPr>
                  <w:pStyle w:val="NoSpacing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B1706010879344808EC2536433C3D04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C0D27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Test Document</w:t>
                    </w:r>
                  </w:sdtContent>
                </w:sdt>
              </w:p>
            </w:tc>
          </w:tr>
          <w:tr w:rsidR="000842CC">
            <w:tc>
              <w:tcPr>
                <w:tcW w:w="1086" w:type="dxa"/>
                <w:vAlign w:val="center"/>
              </w:tcPr>
              <w:p w:rsidR="000842CC" w:rsidRDefault="000842CC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0842CC" w:rsidRDefault="000842CC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493"/>
                  <w:gridCol w:w="978"/>
                  <w:gridCol w:w="2734"/>
                </w:tblGrid>
                <w:tr w:rsidR="000842CC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842CC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842CC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842CC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842CC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842CC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0842CC" w:rsidRDefault="000842CC" w:rsidP="009C0D27">
                      <w:pPr>
                        <w:pStyle w:val="NoSpacing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0842CC" w:rsidRDefault="000842CC">
                <w:pPr>
                  <w:pStyle w:val="NoSpacing"/>
                </w:pPr>
              </w:p>
            </w:tc>
          </w:tr>
          <w:tr w:rsidR="000842CC">
            <w:tc>
              <w:tcPr>
                <w:tcW w:w="1086" w:type="dxa"/>
                <w:vAlign w:val="center"/>
              </w:tcPr>
              <w:p w:rsidR="000842CC" w:rsidRDefault="000842CC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0842CC" w:rsidRDefault="000842CC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0842CC" w:rsidRDefault="00363579">
                <w:pPr>
                  <w:pStyle w:val="NoSpacing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hor"/>
                    <w:id w:val="81130488"/>
                    <w:placeholder>
                      <w:docPart w:val="9D836394ED6C49F79B83281F16FD88A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C0D27">
                      <w:rPr>
                        <w:color w:val="424456" w:themeColor="text2"/>
                        <w:szCs w:val="22"/>
                      </w:rPr>
                      <w:t>Matthew Bichay, Vanessa Ulloa</w:t>
                    </w:r>
                  </w:sdtContent>
                </w:sdt>
              </w:p>
            </w:tc>
          </w:tr>
        </w:tbl>
        <w:p w:rsidR="000842CC" w:rsidRDefault="00363579">
          <w:pPr>
            <w:pStyle w:val="Title"/>
            <w:rPr>
              <w:rFonts w:eastAsiaTheme="majorEastAsia" w:cstheme="majorBidi"/>
              <w:color w:val="3E3E67" w:themeColor="accent1" w:themeShade="BF"/>
              <w:szCs w:val="20"/>
            </w:rPr>
          </w:pPr>
          <w:r>
            <w:rPr>
              <w:rFonts w:asciiTheme="minorHAnsi" w:eastAsiaTheme="minorEastAsia" w:hAnsiTheme="minorHAns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rPr>
          <w:color w:val="3E3E67" w:themeColor="accent1" w:themeShade="BF"/>
        </w:rPr>
        <w:id w:val="223570831"/>
        <w:placeholder>
          <w:docPart w:val="71957E25E3874822AC70A2A3942F87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E3E67" w:themeColor="accent1" w:themeShade="BF"/>
        </w:rPr>
      </w:sdtEndPr>
      <w:sdtContent>
        <w:p w:rsidR="000842CC" w:rsidRDefault="009C0D27">
          <w:pPr>
            <w:pStyle w:val="Title"/>
            <w:rPr>
              <w:rFonts w:asciiTheme="minorHAnsi" w:eastAsiaTheme="minorEastAsia" w:hAnsiTheme="minorHAns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color w:val="3E3E67" w:themeColor="accent1" w:themeShade="BF"/>
            </w:rPr>
            <w:t>Team 11 - Wormhole</w:t>
          </w:r>
        </w:p>
      </w:sdtContent>
    </w:sdt>
    <w:p w:rsidR="000842CC" w:rsidRDefault="00363579" w:rsidP="00D106FD">
      <w:pPr>
        <w:pStyle w:val="Subtitle"/>
        <w:rPr>
          <w:color w:val="53548A" w:themeColor="accent1"/>
        </w:rPr>
      </w:pPr>
      <w:sdt>
        <w:sdtPr>
          <w:rPr>
            <w:color w:val="53548A" w:themeColor="accent1"/>
          </w:rPr>
          <w:id w:val="223570817"/>
          <w:placeholder>
            <w:docPart w:val="CFAC0BEA5F494F0CA5F7754203B78E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C0D27">
            <w:rPr>
              <w:color w:val="53548A" w:themeColor="accent1"/>
            </w:rPr>
            <w:t>Test Document</w:t>
          </w:r>
        </w:sdtContent>
      </w:sdt>
    </w:p>
    <w:p w:rsidR="00394C64" w:rsidRDefault="00394C64" w:rsidP="00394C64">
      <w:pPr>
        <w:pStyle w:val="Heading1"/>
      </w:pPr>
      <w:r>
        <w:t>1:</w:t>
      </w:r>
    </w:p>
    <w:tbl>
      <w:tblPr>
        <w:tblStyle w:val="GridTable3"/>
        <w:tblW w:w="5000" w:type="pct"/>
        <w:tblLook w:val="04A0" w:firstRow="1" w:lastRow="0" w:firstColumn="1" w:lastColumn="0" w:noHBand="0" w:noVBand="1"/>
      </w:tblPr>
      <w:tblGrid>
        <w:gridCol w:w="674"/>
        <w:gridCol w:w="2520"/>
        <w:gridCol w:w="2110"/>
        <w:gridCol w:w="7656"/>
      </w:tblGrid>
      <w:tr w:rsidR="00096682" w:rsidTr="00096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" w:type="pct"/>
            <w:vAlign w:val="center"/>
          </w:tcPr>
          <w:p w:rsidR="00096682" w:rsidRDefault="00096682" w:rsidP="00983411">
            <w:pPr>
              <w:jc w:val="center"/>
            </w:pPr>
            <w:r>
              <w:t>Step #</w:t>
            </w:r>
          </w:p>
        </w:tc>
        <w:tc>
          <w:tcPr>
            <w:tcW w:w="1058" w:type="pct"/>
            <w:vAlign w:val="center"/>
          </w:tcPr>
          <w:p w:rsidR="00096682" w:rsidRDefault="00096682" w:rsidP="0098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3" w:type="pct"/>
          </w:tcPr>
          <w:p w:rsidR="00096682" w:rsidRDefault="00096682" w:rsidP="0098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76" w:type="pct"/>
            <w:vAlign w:val="center"/>
          </w:tcPr>
          <w:p w:rsidR="00096682" w:rsidRDefault="00096682" w:rsidP="0098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096682" w:rsidTr="00BD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vAlign w:val="center"/>
          </w:tcPr>
          <w:p w:rsidR="00096682" w:rsidRDefault="00096682" w:rsidP="00983411">
            <w:pPr>
              <w:jc w:val="center"/>
            </w:pPr>
            <w:r>
              <w:t>1</w:t>
            </w:r>
          </w:p>
        </w:tc>
        <w:tc>
          <w:tcPr>
            <w:tcW w:w="1058" w:type="pct"/>
            <w:vAlign w:val="center"/>
          </w:tcPr>
          <w:p w:rsidR="00096682" w:rsidRDefault="00096682" w:rsidP="0098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Stopped in Eclipse</w:t>
            </w:r>
          </w:p>
        </w:tc>
        <w:tc>
          <w:tcPr>
            <w:tcW w:w="873" w:type="pct"/>
            <w:vAlign w:val="center"/>
          </w:tcPr>
          <w:p w:rsidR="00096682" w:rsidRDefault="00096682" w:rsidP="00BD4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Server is Stopped</w:t>
            </w:r>
          </w:p>
        </w:tc>
        <w:tc>
          <w:tcPr>
            <w:tcW w:w="2776" w:type="pct"/>
            <w:vAlign w:val="center"/>
          </w:tcPr>
          <w:p w:rsidR="00096682" w:rsidRDefault="00096682" w:rsidP="0009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13117427" wp14:editId="29B8C1B7">
                  <wp:extent cx="4723809" cy="1019048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682" w:rsidTr="00BD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vAlign w:val="center"/>
          </w:tcPr>
          <w:p w:rsidR="00096682" w:rsidRDefault="00096682" w:rsidP="00983411">
            <w:pPr>
              <w:jc w:val="center"/>
            </w:pPr>
            <w:r>
              <w:t>2</w:t>
            </w:r>
          </w:p>
        </w:tc>
        <w:tc>
          <w:tcPr>
            <w:tcW w:w="1058" w:type="pct"/>
            <w:vAlign w:val="center"/>
          </w:tcPr>
          <w:p w:rsidR="00096682" w:rsidRDefault="00096682" w:rsidP="009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3" w:type="pct"/>
            <w:vAlign w:val="center"/>
          </w:tcPr>
          <w:p w:rsidR="00096682" w:rsidRDefault="00BD4C4C" w:rsidP="00B92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Appears, Error Message: “</w:t>
            </w:r>
            <w:r w:rsidR="00B9266A">
              <w:rPr>
                <w:color w:val="FF0000"/>
              </w:rPr>
              <w:t xml:space="preserve">servlet URL </w:t>
            </w:r>
            <w:r w:rsidR="00B9266A" w:rsidRPr="00B9266A">
              <w:rPr>
                <w:color w:val="FF0000"/>
              </w:rPr>
              <w:t>invalid</w:t>
            </w:r>
            <w:r w:rsidR="00B9266A">
              <w:t xml:space="preserve">” </w:t>
            </w:r>
            <w:r w:rsidRPr="00B9266A">
              <w:t>appears</w:t>
            </w:r>
          </w:p>
        </w:tc>
        <w:tc>
          <w:tcPr>
            <w:tcW w:w="2776" w:type="pct"/>
            <w:vAlign w:val="center"/>
          </w:tcPr>
          <w:p w:rsidR="00096682" w:rsidRDefault="007E2F64" w:rsidP="00096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6E9A826C" wp14:editId="2D42490A">
                  <wp:extent cx="3866667" cy="1600000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6FD" w:rsidRDefault="00D106FD" w:rsidP="00D106FD"/>
    <w:p w:rsidR="00EF37F8" w:rsidRDefault="00EF37F8" w:rsidP="00EF37F8">
      <w:pPr>
        <w:pStyle w:val="Heading1"/>
      </w:pPr>
      <w:r>
        <w:t>2.</w:t>
      </w:r>
    </w:p>
    <w:tbl>
      <w:tblPr>
        <w:tblStyle w:val="GridTable3"/>
        <w:tblW w:w="4998" w:type="pct"/>
        <w:tblInd w:w="5" w:type="dxa"/>
        <w:tblLook w:val="04A0" w:firstRow="1" w:lastRow="0" w:firstColumn="1" w:lastColumn="0" w:noHBand="0" w:noVBand="1"/>
      </w:tblPr>
      <w:tblGrid>
        <w:gridCol w:w="806"/>
        <w:gridCol w:w="2674"/>
        <w:gridCol w:w="2267"/>
        <w:gridCol w:w="7208"/>
      </w:tblGrid>
      <w:tr w:rsidR="00096682" w:rsidTr="00096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096682" w:rsidRDefault="00096682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096682" w:rsidRDefault="00096682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096682" w:rsidRDefault="00096682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096682" w:rsidRDefault="00096682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096682" w:rsidTr="0069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096682" w:rsidRDefault="00096682" w:rsidP="00187ADF">
            <w:pPr>
              <w:jc w:val="center"/>
            </w:pPr>
            <w:r>
              <w:lastRenderedPageBreak/>
              <w:t>1</w:t>
            </w:r>
          </w:p>
        </w:tc>
        <w:tc>
          <w:tcPr>
            <w:tcW w:w="1032" w:type="pct"/>
            <w:vAlign w:val="center"/>
          </w:tcPr>
          <w:p w:rsidR="00096682" w:rsidRDefault="006932BB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096682" w:rsidRDefault="006932BB" w:rsidP="00693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096682" w:rsidRDefault="00FE3E4C" w:rsidP="00693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3F5A785F" wp14:editId="713BB3DC">
                  <wp:extent cx="4380952" cy="628571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682" w:rsidTr="00693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096682" w:rsidRDefault="00096682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096682" w:rsidRDefault="00FE3E4C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096682" w:rsidRDefault="00FE3E4C" w:rsidP="00693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Appears, Error Message: “</w:t>
            </w:r>
            <w:r w:rsidRPr="00FE3E4C">
              <w:rPr>
                <w:color w:val="FF0000"/>
              </w:rPr>
              <w:t>config file not found</w:t>
            </w:r>
            <w:r>
              <w:t>”</w:t>
            </w:r>
          </w:p>
        </w:tc>
        <w:tc>
          <w:tcPr>
            <w:tcW w:w="2782" w:type="pct"/>
            <w:vAlign w:val="center"/>
          </w:tcPr>
          <w:p w:rsidR="00096682" w:rsidRDefault="007B5DBC" w:rsidP="00693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5F29C76D" wp14:editId="7D97E943">
                  <wp:extent cx="3866667" cy="1600000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C64" w:rsidRDefault="00EF37F8" w:rsidP="00394C64">
      <w:pPr>
        <w:pStyle w:val="Heading1"/>
      </w:pPr>
      <w:r>
        <w:t>3</w:t>
      </w:r>
      <w:r w:rsidR="00394C64">
        <w:t>:</w:t>
      </w:r>
    </w:p>
    <w:tbl>
      <w:tblPr>
        <w:tblStyle w:val="GridTable3"/>
        <w:tblW w:w="4998" w:type="pct"/>
        <w:tblInd w:w="5" w:type="dxa"/>
        <w:tblLook w:val="04A0" w:firstRow="1" w:lastRow="0" w:firstColumn="1" w:lastColumn="0" w:noHBand="0" w:noVBand="1"/>
      </w:tblPr>
      <w:tblGrid>
        <w:gridCol w:w="806"/>
        <w:gridCol w:w="2674"/>
        <w:gridCol w:w="2267"/>
        <w:gridCol w:w="7208"/>
      </w:tblGrid>
      <w:tr w:rsidR="007B5DBC" w:rsidTr="0018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7B5DBC" w:rsidRDefault="007B5DBC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7B5DBC" w:rsidRDefault="007B5DBC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7B5DBC" w:rsidRDefault="007B5DBC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7B5DBC" w:rsidRDefault="007B5DBC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15753E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7B5DBC" w:rsidRDefault="007B5DBC" w:rsidP="00187ADF">
            <w:pPr>
              <w:jc w:val="center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7B5DBC" w:rsidRDefault="007B5DBC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7B5DBC" w:rsidRDefault="007B5DBC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7B5DBC" w:rsidRDefault="007B5DBC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41FA7AFF" wp14:editId="414D7343">
                  <wp:extent cx="4380952" cy="62857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DBC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7B5DBC" w:rsidRDefault="007B5DBC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7B5DBC" w:rsidRDefault="0015753E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7B5DBC" w:rsidRDefault="0015753E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Appears, Error Message: “</w:t>
            </w:r>
            <w:r w:rsidRPr="0015753E">
              <w:rPr>
                <w:color w:val="FF0000"/>
              </w:rPr>
              <w:t>Cannot Connect to DB</w:t>
            </w:r>
            <w:r>
              <w:t>”</w:t>
            </w:r>
          </w:p>
        </w:tc>
        <w:tc>
          <w:tcPr>
            <w:tcW w:w="2782" w:type="pct"/>
            <w:vAlign w:val="center"/>
          </w:tcPr>
          <w:p w:rsidR="007B5DBC" w:rsidRDefault="0015753E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5096678B" wp14:editId="277701F8">
                  <wp:extent cx="3866667" cy="1600000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DBC" w:rsidRDefault="007B5DBC" w:rsidP="00D106FD"/>
    <w:p w:rsidR="00EF37F8" w:rsidRDefault="00EF37F8" w:rsidP="00EF37F8">
      <w:pPr>
        <w:pStyle w:val="Heading1"/>
      </w:pPr>
      <w:r>
        <w:lastRenderedPageBreak/>
        <w:t>4.</w:t>
      </w:r>
    </w:p>
    <w:tbl>
      <w:tblPr>
        <w:tblStyle w:val="GridTable3"/>
        <w:tblW w:w="4998" w:type="pct"/>
        <w:tblInd w:w="5" w:type="dxa"/>
        <w:tblLook w:val="04A0" w:firstRow="1" w:lastRow="0" w:firstColumn="1" w:lastColumn="0" w:noHBand="0" w:noVBand="1"/>
      </w:tblPr>
      <w:tblGrid>
        <w:gridCol w:w="806"/>
        <w:gridCol w:w="2674"/>
        <w:gridCol w:w="2267"/>
        <w:gridCol w:w="7208"/>
      </w:tblGrid>
      <w:tr w:rsidR="0015753E" w:rsidTr="0018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55046F" w:rsidRDefault="0055046F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55046F" w:rsidRDefault="0055046F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55046F" w:rsidRDefault="0055046F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55046F" w:rsidRDefault="0055046F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15753E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55046F" w:rsidRDefault="0055046F" w:rsidP="00187ADF">
            <w:pPr>
              <w:jc w:val="center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55046F" w:rsidRDefault="0055046F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55046F" w:rsidRDefault="0055046F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55046F" w:rsidRDefault="0055046F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5F3061BD" wp14:editId="5E227530">
                  <wp:extent cx="4380952" cy="628571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53E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55046F" w:rsidRDefault="0055046F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55046F" w:rsidRDefault="00355695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55046F" w:rsidRDefault="0035569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</w:t>
            </w:r>
          </w:p>
        </w:tc>
        <w:tc>
          <w:tcPr>
            <w:tcW w:w="2782" w:type="pct"/>
            <w:vAlign w:val="center"/>
          </w:tcPr>
          <w:p w:rsidR="0055046F" w:rsidRDefault="0035569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2C81BFC3" wp14:editId="0570FEA9">
                  <wp:extent cx="3866667" cy="1600000"/>
                  <wp:effectExtent l="0" t="0" r="635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53E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55046F" w:rsidRDefault="0055046F" w:rsidP="00187ADF">
            <w:pPr>
              <w:jc w:val="center"/>
            </w:pPr>
            <w:r>
              <w:t>3</w:t>
            </w:r>
          </w:p>
        </w:tc>
        <w:tc>
          <w:tcPr>
            <w:tcW w:w="1032" w:type="pct"/>
            <w:vAlign w:val="center"/>
          </w:tcPr>
          <w:p w:rsidR="0055046F" w:rsidRDefault="00355695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Test username and password combination is not in wormhole SQL database.</w:t>
            </w:r>
          </w:p>
        </w:tc>
        <w:tc>
          <w:tcPr>
            <w:tcW w:w="875" w:type="pct"/>
            <w:vAlign w:val="center"/>
          </w:tcPr>
          <w:p w:rsidR="00355695" w:rsidRDefault="00355695" w:rsidP="003556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test</w:t>
            </w:r>
          </w:p>
          <w:p w:rsidR="00355695" w:rsidRDefault="00355695" w:rsidP="003556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tester</w:t>
            </w:r>
          </w:p>
          <w:p w:rsidR="00355695" w:rsidRDefault="00355695" w:rsidP="003556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not in database</w:t>
            </w:r>
          </w:p>
        </w:tc>
        <w:tc>
          <w:tcPr>
            <w:tcW w:w="2782" w:type="pct"/>
            <w:vAlign w:val="center"/>
          </w:tcPr>
          <w:p w:rsidR="0055046F" w:rsidRDefault="00355695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5499E2D8" wp14:editId="5B6AC55D">
                  <wp:extent cx="3152381" cy="280952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53E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55046F" w:rsidRDefault="0055046F" w:rsidP="00187ADF">
            <w:pPr>
              <w:jc w:val="center"/>
            </w:pPr>
            <w:r>
              <w:lastRenderedPageBreak/>
              <w:t>4</w:t>
            </w:r>
          </w:p>
        </w:tc>
        <w:tc>
          <w:tcPr>
            <w:tcW w:w="1032" w:type="pct"/>
            <w:vAlign w:val="center"/>
          </w:tcPr>
          <w:p w:rsidR="0055046F" w:rsidRDefault="00355695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Username: test, Password: tester. Click “Login”</w:t>
            </w:r>
          </w:p>
        </w:tc>
        <w:tc>
          <w:tcPr>
            <w:tcW w:w="875" w:type="pct"/>
            <w:vAlign w:val="center"/>
          </w:tcPr>
          <w:p w:rsidR="00B00165" w:rsidRDefault="0035569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</w:t>
            </w:r>
          </w:p>
          <w:p w:rsidR="0055046F" w:rsidRDefault="0035569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“</w:t>
            </w:r>
            <w:r w:rsidRPr="00355695">
              <w:rPr>
                <w:color w:val="FF0000"/>
              </w:rPr>
              <w:t>Login Failed. Re-enter username and password</w:t>
            </w:r>
            <w:r>
              <w:t>”</w:t>
            </w:r>
            <w:r w:rsidR="00B00165">
              <w:t xml:space="preserve"> appears</w:t>
            </w:r>
          </w:p>
        </w:tc>
        <w:tc>
          <w:tcPr>
            <w:tcW w:w="2782" w:type="pct"/>
            <w:vAlign w:val="center"/>
          </w:tcPr>
          <w:p w:rsidR="0055046F" w:rsidRDefault="0035569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2FEF1F96" wp14:editId="531091C0">
                  <wp:extent cx="3866667" cy="1600000"/>
                  <wp:effectExtent l="0" t="0" r="63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46F" w:rsidRDefault="00EF37F8" w:rsidP="00394C64">
      <w:pPr>
        <w:pStyle w:val="Heading1"/>
      </w:pPr>
      <w:r>
        <w:t>5</w:t>
      </w:r>
      <w:r w:rsidR="00394C64">
        <w:t>.</w:t>
      </w:r>
    </w:p>
    <w:tbl>
      <w:tblPr>
        <w:tblStyle w:val="GridTable3"/>
        <w:tblW w:w="4998" w:type="pct"/>
        <w:tblInd w:w="5" w:type="dxa"/>
        <w:tblLook w:val="04A0" w:firstRow="1" w:lastRow="0" w:firstColumn="1" w:lastColumn="0" w:noHBand="0" w:noVBand="1"/>
      </w:tblPr>
      <w:tblGrid>
        <w:gridCol w:w="806"/>
        <w:gridCol w:w="2674"/>
        <w:gridCol w:w="2267"/>
        <w:gridCol w:w="7208"/>
      </w:tblGrid>
      <w:tr w:rsidR="00ED50D6" w:rsidTr="0018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ED50D6" w:rsidRDefault="00ED50D6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ED50D6" w:rsidRDefault="00ED50D6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ED50D6" w:rsidRDefault="00ED50D6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ED50D6" w:rsidRDefault="00ED50D6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ED50D6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ED50D6" w:rsidRDefault="00ED50D6" w:rsidP="00187ADF">
            <w:pPr>
              <w:jc w:val="center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ED50D6" w:rsidRDefault="00ED50D6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ED50D6" w:rsidRDefault="00ED50D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ED50D6" w:rsidRDefault="00ED50D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7D308DC2" wp14:editId="4ABB42E9">
                  <wp:extent cx="4380952" cy="628571"/>
                  <wp:effectExtent l="0" t="0" r="635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0D6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ED50D6" w:rsidRDefault="00ED50D6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ED50D6" w:rsidRDefault="00ED50D6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ED50D6" w:rsidRDefault="00ED50D6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</w:t>
            </w:r>
          </w:p>
        </w:tc>
        <w:tc>
          <w:tcPr>
            <w:tcW w:w="2782" w:type="pct"/>
            <w:vAlign w:val="center"/>
          </w:tcPr>
          <w:p w:rsidR="00ED50D6" w:rsidRDefault="00ED50D6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0D02D32B" wp14:editId="406BC906">
                  <wp:extent cx="3866667" cy="1600000"/>
                  <wp:effectExtent l="0" t="0" r="635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0D6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ED50D6" w:rsidRDefault="00ED50D6" w:rsidP="00187ADF">
            <w:pPr>
              <w:jc w:val="center"/>
            </w:pPr>
            <w:r>
              <w:lastRenderedPageBreak/>
              <w:t>3</w:t>
            </w:r>
          </w:p>
        </w:tc>
        <w:tc>
          <w:tcPr>
            <w:tcW w:w="1032" w:type="pct"/>
            <w:vAlign w:val="center"/>
          </w:tcPr>
          <w:p w:rsidR="00ED50D6" w:rsidRDefault="00ED50D6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Test username</w:t>
            </w:r>
            <w:r w:rsidR="00317C15">
              <w:t xml:space="preserve"> and password combination is</w:t>
            </w:r>
            <w:r>
              <w:t xml:space="preserve"> in wormhole SQL database.</w:t>
            </w:r>
          </w:p>
        </w:tc>
        <w:tc>
          <w:tcPr>
            <w:tcW w:w="875" w:type="pct"/>
            <w:vAlign w:val="center"/>
          </w:tcPr>
          <w:p w:rsidR="00ED50D6" w:rsidRDefault="00ED50D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</w:t>
            </w:r>
            <w:r w:rsidR="00317C15">
              <w:t xml:space="preserve"> JohnDoe</w:t>
            </w:r>
          </w:p>
          <w:p w:rsidR="00ED50D6" w:rsidRDefault="00ED50D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</w:t>
            </w:r>
            <w:r w:rsidR="00317C15">
              <w:t xml:space="preserve"> password</w:t>
            </w:r>
          </w:p>
          <w:p w:rsidR="00ED50D6" w:rsidRDefault="00ED50D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in database</w:t>
            </w:r>
          </w:p>
        </w:tc>
        <w:tc>
          <w:tcPr>
            <w:tcW w:w="2782" w:type="pct"/>
            <w:vAlign w:val="center"/>
          </w:tcPr>
          <w:p w:rsidR="00ED50D6" w:rsidRDefault="00ED50D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020BD20F" wp14:editId="1A864BFD">
                  <wp:extent cx="3152381" cy="2809524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0D6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ED50D6" w:rsidRDefault="00ED50D6" w:rsidP="00187ADF">
            <w:pPr>
              <w:jc w:val="center"/>
            </w:pPr>
            <w:r>
              <w:t>4</w:t>
            </w:r>
          </w:p>
        </w:tc>
        <w:tc>
          <w:tcPr>
            <w:tcW w:w="1032" w:type="pct"/>
            <w:vAlign w:val="center"/>
          </w:tcPr>
          <w:p w:rsidR="00ED50D6" w:rsidRDefault="00ED50D6" w:rsidP="008B2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Username: </w:t>
            </w:r>
            <w:r w:rsidR="008B2057">
              <w:t>JohnDoe, Password: password</w:t>
            </w:r>
            <w:r>
              <w:t>. Click “Login”</w:t>
            </w:r>
          </w:p>
        </w:tc>
        <w:tc>
          <w:tcPr>
            <w:tcW w:w="875" w:type="pct"/>
            <w:vAlign w:val="center"/>
          </w:tcPr>
          <w:p w:rsidR="00ED50D6" w:rsidRDefault="00ED50D6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Message:</w:t>
            </w:r>
          </w:p>
          <w:p w:rsidR="00ED50D6" w:rsidRDefault="00ED50D6" w:rsidP="008B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“</w:t>
            </w:r>
            <w:r w:rsidR="008B2057">
              <w:t>Login successful</w:t>
            </w:r>
            <w:r>
              <w:t>” appears</w:t>
            </w:r>
            <w:r w:rsidR="008B2057">
              <w:t>, 2</w:t>
            </w:r>
            <w:r w:rsidR="008B2057" w:rsidRPr="008B2057">
              <w:rPr>
                <w:vertAlign w:val="superscript"/>
              </w:rPr>
              <w:t>nd</w:t>
            </w:r>
            <w:r w:rsidR="008B2057">
              <w:t xml:space="preserve"> GUI panel appears with Files, Upload Path, “Upload”, “Download”, “Delete” options</w:t>
            </w:r>
          </w:p>
        </w:tc>
        <w:tc>
          <w:tcPr>
            <w:tcW w:w="2782" w:type="pct"/>
            <w:vAlign w:val="center"/>
          </w:tcPr>
          <w:p w:rsidR="00ED50D6" w:rsidRDefault="008B2057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679460A0" wp14:editId="2BA8E21E">
                  <wp:extent cx="3866667" cy="2123810"/>
                  <wp:effectExtent l="0" t="0" r="63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7F8" w:rsidRDefault="00EF37F8" w:rsidP="00EF37F8">
      <w:pPr>
        <w:pStyle w:val="Heading1"/>
      </w:pPr>
    </w:p>
    <w:p w:rsidR="00ED50D6" w:rsidRDefault="00EF37F8" w:rsidP="00EF37F8">
      <w:pPr>
        <w:pStyle w:val="Heading1"/>
      </w:pPr>
      <w:r>
        <w:lastRenderedPageBreak/>
        <w:t>6.</w:t>
      </w:r>
    </w:p>
    <w:tbl>
      <w:tblPr>
        <w:tblStyle w:val="GridTable3"/>
        <w:tblW w:w="4998" w:type="pct"/>
        <w:tblInd w:w="5" w:type="dxa"/>
        <w:tblLook w:val="04A0" w:firstRow="1" w:lastRow="0" w:firstColumn="1" w:lastColumn="0" w:noHBand="0" w:noVBand="1"/>
      </w:tblPr>
      <w:tblGrid>
        <w:gridCol w:w="806"/>
        <w:gridCol w:w="2674"/>
        <w:gridCol w:w="2267"/>
        <w:gridCol w:w="7208"/>
      </w:tblGrid>
      <w:tr w:rsidR="00FD26C0" w:rsidTr="0018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FD26C0" w:rsidRDefault="00FD26C0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FD26C0" w:rsidRDefault="00FD26C0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FD26C0" w:rsidRDefault="00FD26C0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FD26C0" w:rsidRDefault="00FD26C0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FD26C0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D26C0" w:rsidRDefault="00FD26C0" w:rsidP="00187ADF">
            <w:pPr>
              <w:jc w:val="center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FD26C0" w:rsidRDefault="00FD26C0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FD26C0" w:rsidRDefault="00FD26C0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FD26C0" w:rsidRDefault="00FD26C0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2C16CE16" wp14:editId="01ECF3F8">
                  <wp:extent cx="4380952" cy="628571"/>
                  <wp:effectExtent l="0" t="0" r="635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6C0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D26C0" w:rsidRDefault="00FD26C0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FD26C0" w:rsidRDefault="00FD26C0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FD26C0" w:rsidRDefault="00FD26C0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</w:t>
            </w:r>
          </w:p>
        </w:tc>
        <w:tc>
          <w:tcPr>
            <w:tcW w:w="2782" w:type="pct"/>
            <w:vAlign w:val="center"/>
          </w:tcPr>
          <w:p w:rsidR="00FD26C0" w:rsidRDefault="00FD26C0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7A5819A0" wp14:editId="20DC1999">
                  <wp:extent cx="3866667" cy="1600000"/>
                  <wp:effectExtent l="0" t="0" r="635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6C0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D26C0" w:rsidRDefault="00FD26C0" w:rsidP="00187ADF">
            <w:pPr>
              <w:jc w:val="center"/>
            </w:pPr>
            <w:r>
              <w:t>3</w:t>
            </w:r>
          </w:p>
        </w:tc>
        <w:tc>
          <w:tcPr>
            <w:tcW w:w="1032" w:type="pct"/>
            <w:vAlign w:val="center"/>
          </w:tcPr>
          <w:p w:rsidR="00FD26C0" w:rsidRDefault="00FD26C0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Test username and password combination is not in wormhole SQL database.</w:t>
            </w:r>
          </w:p>
        </w:tc>
        <w:tc>
          <w:tcPr>
            <w:tcW w:w="875" w:type="pct"/>
            <w:vAlign w:val="center"/>
          </w:tcPr>
          <w:p w:rsidR="00FD26C0" w:rsidRDefault="00FD26C0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test</w:t>
            </w:r>
          </w:p>
          <w:p w:rsidR="00FD26C0" w:rsidRDefault="00FD26C0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tester</w:t>
            </w:r>
          </w:p>
          <w:p w:rsidR="00FD26C0" w:rsidRDefault="00FD26C0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not in database</w:t>
            </w:r>
          </w:p>
        </w:tc>
        <w:tc>
          <w:tcPr>
            <w:tcW w:w="2782" w:type="pct"/>
            <w:vAlign w:val="center"/>
          </w:tcPr>
          <w:p w:rsidR="00FD26C0" w:rsidRDefault="00FD26C0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36CEC08C" wp14:editId="34BD9D04">
                  <wp:extent cx="3152381" cy="280952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6C0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D26C0" w:rsidRDefault="00FD26C0" w:rsidP="00187ADF">
            <w:pPr>
              <w:jc w:val="center"/>
            </w:pPr>
            <w:r>
              <w:lastRenderedPageBreak/>
              <w:t>4</w:t>
            </w:r>
          </w:p>
        </w:tc>
        <w:tc>
          <w:tcPr>
            <w:tcW w:w="1032" w:type="pct"/>
            <w:vAlign w:val="center"/>
          </w:tcPr>
          <w:p w:rsidR="00FD26C0" w:rsidRDefault="00FD26C0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Username: newCSUMBstudent, Password: test</w:t>
            </w:r>
            <w:r>
              <w:t>. Click “</w:t>
            </w:r>
            <w:r>
              <w:t>Register</w:t>
            </w:r>
            <w:r>
              <w:t>”</w:t>
            </w:r>
          </w:p>
        </w:tc>
        <w:tc>
          <w:tcPr>
            <w:tcW w:w="875" w:type="pct"/>
            <w:vAlign w:val="center"/>
          </w:tcPr>
          <w:p w:rsidR="00FD26C0" w:rsidRDefault="00FD26C0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appears “Login successful”</w:t>
            </w:r>
          </w:p>
        </w:tc>
        <w:tc>
          <w:tcPr>
            <w:tcW w:w="2782" w:type="pct"/>
            <w:vAlign w:val="center"/>
          </w:tcPr>
          <w:p w:rsidR="00FD26C0" w:rsidRDefault="00FD26C0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5315F534" wp14:editId="04DFCBEE">
                  <wp:extent cx="3866667" cy="2123810"/>
                  <wp:effectExtent l="0" t="0" r="63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6C0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D26C0" w:rsidRDefault="00FD26C0" w:rsidP="00187ADF">
            <w:pPr>
              <w:jc w:val="center"/>
            </w:pPr>
            <w:r>
              <w:t>5</w:t>
            </w:r>
          </w:p>
        </w:tc>
        <w:tc>
          <w:tcPr>
            <w:tcW w:w="1032" w:type="pct"/>
            <w:vAlign w:val="center"/>
          </w:tcPr>
          <w:p w:rsidR="00FD26C0" w:rsidRDefault="00FD26C0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wormhole SQL database for newCSUMBstudent. </w:t>
            </w:r>
          </w:p>
          <w:p w:rsidR="00FD26C0" w:rsidRDefault="00FD26C0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Query: “</w:t>
            </w:r>
            <w:r w:rsidRPr="00FD26C0">
              <w:t>SELECT * FROM wormhole.systemusers WHERE userName = 'newCSUMBsudent';</w:t>
            </w:r>
            <w:r>
              <w:t>”</w:t>
            </w:r>
          </w:p>
        </w:tc>
        <w:tc>
          <w:tcPr>
            <w:tcW w:w="875" w:type="pct"/>
            <w:vAlign w:val="center"/>
          </w:tcPr>
          <w:p w:rsidR="00FD26C0" w:rsidRDefault="00FF0A27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results show newcsumbstudent in systemusers table</w:t>
            </w:r>
          </w:p>
        </w:tc>
        <w:tc>
          <w:tcPr>
            <w:tcW w:w="2782" w:type="pct"/>
            <w:vAlign w:val="center"/>
          </w:tcPr>
          <w:p w:rsidR="00FD26C0" w:rsidRDefault="0075305E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DDBF727" wp14:editId="2BDE8F8F">
                  <wp:extent cx="2485714" cy="1771429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6C0" w:rsidRDefault="00FD26C0" w:rsidP="00D106FD"/>
    <w:p w:rsidR="00EF37F8" w:rsidRDefault="00EF37F8" w:rsidP="00EF37F8">
      <w:pPr>
        <w:pStyle w:val="Heading1"/>
      </w:pPr>
      <w:r>
        <w:t>7.</w:t>
      </w:r>
    </w:p>
    <w:tbl>
      <w:tblPr>
        <w:tblStyle w:val="GridTable3"/>
        <w:tblW w:w="4994" w:type="pct"/>
        <w:tblInd w:w="10" w:type="dxa"/>
        <w:tblLook w:val="04A0" w:firstRow="1" w:lastRow="0" w:firstColumn="1" w:lastColumn="0" w:noHBand="0" w:noVBand="1"/>
      </w:tblPr>
      <w:tblGrid>
        <w:gridCol w:w="805"/>
        <w:gridCol w:w="2672"/>
        <w:gridCol w:w="2265"/>
        <w:gridCol w:w="7202"/>
      </w:tblGrid>
      <w:tr w:rsidR="00764341" w:rsidTr="00764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764341" w:rsidRDefault="00764341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764341" w:rsidRDefault="00764341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764341" w:rsidRDefault="00764341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764341" w:rsidRDefault="00764341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764341" w:rsidTr="00764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764341" w:rsidRDefault="00764341" w:rsidP="00187ADF">
            <w:pPr>
              <w:jc w:val="center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764341" w:rsidRDefault="00764341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764341" w:rsidRDefault="00764341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764341" w:rsidRDefault="00764341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126C8FFB" wp14:editId="69DC4741">
                  <wp:extent cx="4380952" cy="628571"/>
                  <wp:effectExtent l="0" t="0" r="635" b="63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341" w:rsidTr="00764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764341" w:rsidRDefault="00764341" w:rsidP="00187ADF">
            <w:pPr>
              <w:jc w:val="center"/>
            </w:pPr>
            <w:r>
              <w:lastRenderedPageBreak/>
              <w:t>2</w:t>
            </w:r>
          </w:p>
        </w:tc>
        <w:tc>
          <w:tcPr>
            <w:tcW w:w="1032" w:type="pct"/>
            <w:vAlign w:val="center"/>
          </w:tcPr>
          <w:p w:rsidR="00764341" w:rsidRDefault="00764341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764341" w:rsidRDefault="00764341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</w:t>
            </w:r>
          </w:p>
        </w:tc>
        <w:tc>
          <w:tcPr>
            <w:tcW w:w="2782" w:type="pct"/>
            <w:vAlign w:val="center"/>
          </w:tcPr>
          <w:p w:rsidR="00764341" w:rsidRDefault="00764341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42A675DC" wp14:editId="07044C52">
                  <wp:extent cx="3866667" cy="1600000"/>
                  <wp:effectExtent l="0" t="0" r="635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341" w:rsidTr="00764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764341" w:rsidRDefault="00764341" w:rsidP="00187ADF">
            <w:pPr>
              <w:jc w:val="center"/>
            </w:pPr>
            <w:r>
              <w:t>3</w:t>
            </w:r>
          </w:p>
        </w:tc>
        <w:tc>
          <w:tcPr>
            <w:tcW w:w="1032" w:type="pct"/>
            <w:vAlign w:val="center"/>
          </w:tcPr>
          <w:p w:rsidR="00764341" w:rsidRDefault="00764341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Test username and password combination is not in wormhole SQL database.</w:t>
            </w:r>
          </w:p>
        </w:tc>
        <w:tc>
          <w:tcPr>
            <w:tcW w:w="875" w:type="pct"/>
            <w:vAlign w:val="center"/>
          </w:tcPr>
          <w:p w:rsidR="00764341" w:rsidRDefault="00764341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test</w:t>
            </w:r>
          </w:p>
          <w:p w:rsidR="00764341" w:rsidRDefault="00764341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tester</w:t>
            </w:r>
          </w:p>
          <w:p w:rsidR="00764341" w:rsidRDefault="00764341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not in database</w:t>
            </w:r>
          </w:p>
        </w:tc>
        <w:tc>
          <w:tcPr>
            <w:tcW w:w="2782" w:type="pct"/>
            <w:vAlign w:val="center"/>
          </w:tcPr>
          <w:p w:rsidR="00764341" w:rsidRDefault="00764341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4AF09FA2" wp14:editId="0C28EC63">
                  <wp:extent cx="3152381" cy="2809524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341" w:rsidTr="00764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764341" w:rsidRDefault="00764341" w:rsidP="00187ADF">
            <w:pPr>
              <w:jc w:val="center"/>
            </w:pPr>
            <w:r>
              <w:lastRenderedPageBreak/>
              <w:t>4</w:t>
            </w:r>
          </w:p>
        </w:tc>
        <w:tc>
          <w:tcPr>
            <w:tcW w:w="1032" w:type="pct"/>
            <w:vAlign w:val="center"/>
          </w:tcPr>
          <w:p w:rsidR="00764341" w:rsidRDefault="00764341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Username: newCSUMBstudent, Password: test. Click “Register”</w:t>
            </w:r>
          </w:p>
        </w:tc>
        <w:tc>
          <w:tcPr>
            <w:tcW w:w="875" w:type="pct"/>
            <w:vAlign w:val="center"/>
          </w:tcPr>
          <w:p w:rsidR="00764341" w:rsidRDefault="00764341" w:rsidP="00764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r>
              <w:t>Message appears “</w:t>
            </w:r>
            <w:r w:rsidRPr="00764341">
              <w:rPr>
                <w:color w:val="FF0000"/>
              </w:rPr>
              <w:t>Login Failed. Re-Enter username and password</w:t>
            </w:r>
            <w:r>
              <w:t>”</w:t>
            </w:r>
          </w:p>
        </w:tc>
        <w:tc>
          <w:tcPr>
            <w:tcW w:w="2782" w:type="pct"/>
            <w:vAlign w:val="center"/>
          </w:tcPr>
          <w:p w:rsidR="00764341" w:rsidRDefault="00764341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30CDBCBD" wp14:editId="2C6D1EEB">
                  <wp:extent cx="3866667" cy="1600000"/>
                  <wp:effectExtent l="0" t="0" r="635" b="63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341" w:rsidRDefault="00764341" w:rsidP="00D106FD"/>
    <w:p w:rsidR="00EF37F8" w:rsidRDefault="00EF37F8" w:rsidP="00EF37F8">
      <w:pPr>
        <w:pStyle w:val="Heading1"/>
      </w:pPr>
      <w:r>
        <w:t>8.</w:t>
      </w:r>
    </w:p>
    <w:tbl>
      <w:tblPr>
        <w:tblStyle w:val="GridTable3"/>
        <w:tblW w:w="4998" w:type="pct"/>
        <w:tblInd w:w="5" w:type="dxa"/>
        <w:tblLook w:val="04A0" w:firstRow="1" w:lastRow="0" w:firstColumn="1" w:lastColumn="0" w:noHBand="0" w:noVBand="1"/>
      </w:tblPr>
      <w:tblGrid>
        <w:gridCol w:w="806"/>
        <w:gridCol w:w="2674"/>
        <w:gridCol w:w="2267"/>
        <w:gridCol w:w="7208"/>
      </w:tblGrid>
      <w:tr w:rsidR="00652CE5" w:rsidTr="0018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652CE5" w:rsidRDefault="00652CE5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652CE5" w:rsidRDefault="00652CE5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652CE5" w:rsidRDefault="00652CE5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652CE5" w:rsidRDefault="00652CE5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652CE5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652CE5" w:rsidRDefault="00652CE5" w:rsidP="00187ADF">
            <w:pPr>
              <w:jc w:val="center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652CE5" w:rsidRDefault="00652CE5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652CE5" w:rsidRDefault="00652CE5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652CE5" w:rsidRDefault="00652CE5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344E5451" wp14:editId="3C0576DA">
                  <wp:extent cx="4380952" cy="628571"/>
                  <wp:effectExtent l="0" t="0" r="635" b="63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E5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652CE5" w:rsidRDefault="00652CE5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652CE5" w:rsidRDefault="00652CE5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652CE5" w:rsidRDefault="00652CE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</w:t>
            </w:r>
          </w:p>
        </w:tc>
        <w:tc>
          <w:tcPr>
            <w:tcW w:w="2782" w:type="pct"/>
            <w:vAlign w:val="center"/>
          </w:tcPr>
          <w:p w:rsidR="00652CE5" w:rsidRDefault="00652CE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38AD515A" wp14:editId="6C16C076">
                  <wp:extent cx="3866667" cy="1600000"/>
                  <wp:effectExtent l="0" t="0" r="635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E5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652CE5" w:rsidRDefault="00652CE5" w:rsidP="00187ADF">
            <w:pPr>
              <w:jc w:val="center"/>
            </w:pPr>
            <w:r>
              <w:lastRenderedPageBreak/>
              <w:t>3</w:t>
            </w:r>
          </w:p>
        </w:tc>
        <w:tc>
          <w:tcPr>
            <w:tcW w:w="1032" w:type="pct"/>
            <w:vAlign w:val="center"/>
          </w:tcPr>
          <w:p w:rsidR="00652CE5" w:rsidRDefault="00652CE5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Test username and password combination is in wormhole SQL database.</w:t>
            </w:r>
          </w:p>
        </w:tc>
        <w:tc>
          <w:tcPr>
            <w:tcW w:w="875" w:type="pct"/>
            <w:vAlign w:val="center"/>
          </w:tcPr>
          <w:p w:rsidR="00652CE5" w:rsidRDefault="00652CE5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JohnDoe</w:t>
            </w:r>
          </w:p>
          <w:p w:rsidR="00652CE5" w:rsidRDefault="00652CE5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password</w:t>
            </w:r>
          </w:p>
          <w:p w:rsidR="00652CE5" w:rsidRDefault="00652CE5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in database</w:t>
            </w:r>
          </w:p>
        </w:tc>
        <w:tc>
          <w:tcPr>
            <w:tcW w:w="2782" w:type="pct"/>
            <w:vAlign w:val="center"/>
          </w:tcPr>
          <w:p w:rsidR="00652CE5" w:rsidRDefault="00652CE5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3FE255BE" wp14:editId="690042FF">
                  <wp:extent cx="3152381" cy="2809524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E5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652CE5" w:rsidRDefault="00652CE5" w:rsidP="00187ADF">
            <w:pPr>
              <w:jc w:val="center"/>
            </w:pPr>
            <w:r>
              <w:t>4</w:t>
            </w:r>
          </w:p>
        </w:tc>
        <w:tc>
          <w:tcPr>
            <w:tcW w:w="1032" w:type="pct"/>
            <w:vAlign w:val="center"/>
          </w:tcPr>
          <w:p w:rsidR="00652CE5" w:rsidRDefault="00652CE5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Username: JohnDoe, Password: password. Click “Login”</w:t>
            </w:r>
          </w:p>
        </w:tc>
        <w:tc>
          <w:tcPr>
            <w:tcW w:w="875" w:type="pct"/>
            <w:vAlign w:val="center"/>
          </w:tcPr>
          <w:p w:rsidR="00652CE5" w:rsidRDefault="00652CE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Message:</w:t>
            </w:r>
          </w:p>
          <w:p w:rsidR="00652CE5" w:rsidRDefault="00652CE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“Login successful” appears, 2</w:t>
            </w:r>
            <w:r w:rsidRPr="008B2057">
              <w:rPr>
                <w:vertAlign w:val="superscript"/>
              </w:rPr>
              <w:t>nd</w:t>
            </w:r>
            <w:r>
              <w:t xml:space="preserve"> GUI panel appears with Files, Upload Path, “Upload”, “Download”, “Delete” options</w:t>
            </w:r>
          </w:p>
        </w:tc>
        <w:tc>
          <w:tcPr>
            <w:tcW w:w="2782" w:type="pct"/>
            <w:vAlign w:val="center"/>
          </w:tcPr>
          <w:p w:rsidR="00652CE5" w:rsidRDefault="00652CE5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4A171CD5" wp14:editId="73B9FC4E">
                  <wp:extent cx="3866667" cy="2123810"/>
                  <wp:effectExtent l="0" t="0" r="63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E5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652CE5" w:rsidRDefault="00652CE5" w:rsidP="00187ADF">
            <w:pPr>
              <w:jc w:val="center"/>
            </w:pPr>
            <w:r>
              <w:lastRenderedPageBreak/>
              <w:t>5</w:t>
            </w:r>
          </w:p>
        </w:tc>
        <w:tc>
          <w:tcPr>
            <w:tcW w:w="1032" w:type="pct"/>
            <w:vAlign w:val="center"/>
          </w:tcPr>
          <w:p w:rsidR="00652CE5" w:rsidRDefault="00652CE5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Leave Upload </w:t>
            </w:r>
            <w:r w:rsidR="00FA4BFE">
              <w:t>File path</w:t>
            </w:r>
            <w:r>
              <w:t xml:space="preserve"> with an empty value and click “Upload”</w:t>
            </w:r>
          </w:p>
        </w:tc>
        <w:tc>
          <w:tcPr>
            <w:tcW w:w="875" w:type="pct"/>
            <w:vAlign w:val="center"/>
          </w:tcPr>
          <w:p w:rsidR="00652CE5" w:rsidRDefault="00652CE5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Message: “” appears.</w:t>
            </w:r>
          </w:p>
        </w:tc>
        <w:tc>
          <w:tcPr>
            <w:tcW w:w="2782" w:type="pct"/>
            <w:vAlign w:val="center"/>
          </w:tcPr>
          <w:p w:rsidR="00652CE5" w:rsidRDefault="00FA4BFE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389C3E3" wp14:editId="66F34D70">
                  <wp:extent cx="3866667" cy="2123810"/>
                  <wp:effectExtent l="0" t="0" r="63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CE5" w:rsidRDefault="00652CE5" w:rsidP="00D106FD"/>
    <w:p w:rsidR="00EF37F8" w:rsidRDefault="00EF37F8" w:rsidP="00EF37F8">
      <w:pPr>
        <w:pStyle w:val="Heading1"/>
      </w:pPr>
      <w:r>
        <w:t>9.</w:t>
      </w:r>
    </w:p>
    <w:tbl>
      <w:tblPr>
        <w:tblStyle w:val="GridTable3"/>
        <w:tblW w:w="4998" w:type="pct"/>
        <w:tblInd w:w="5" w:type="dxa"/>
        <w:tblLook w:val="04A0" w:firstRow="1" w:lastRow="0" w:firstColumn="1" w:lastColumn="0" w:noHBand="0" w:noVBand="1"/>
      </w:tblPr>
      <w:tblGrid>
        <w:gridCol w:w="806"/>
        <w:gridCol w:w="2674"/>
        <w:gridCol w:w="2267"/>
        <w:gridCol w:w="7208"/>
      </w:tblGrid>
      <w:tr w:rsidR="00FA4BFE" w:rsidTr="0018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FA4BFE" w:rsidRDefault="00FA4BFE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FA4BFE" w:rsidRDefault="00FA4BFE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FA4BFE" w:rsidRDefault="00FA4BFE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FA4BFE" w:rsidRDefault="00FA4BFE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FA4BFE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A4BFE" w:rsidRDefault="00FA4BFE" w:rsidP="00187ADF">
            <w:pPr>
              <w:jc w:val="center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FA4BFE" w:rsidRDefault="00FA4BFE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FA4BFE" w:rsidRDefault="00FA4BFE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FA4BFE" w:rsidRDefault="00FA4BFE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5749FF6A" wp14:editId="4CD85F0C">
                  <wp:extent cx="4380952" cy="628571"/>
                  <wp:effectExtent l="0" t="0" r="635" b="63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FE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A4BFE" w:rsidRDefault="00FA4BFE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FA4BFE" w:rsidRDefault="00FA4BFE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FA4BFE" w:rsidRDefault="00FA4BFE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</w:t>
            </w:r>
          </w:p>
        </w:tc>
        <w:tc>
          <w:tcPr>
            <w:tcW w:w="2782" w:type="pct"/>
            <w:vAlign w:val="center"/>
          </w:tcPr>
          <w:p w:rsidR="00FA4BFE" w:rsidRDefault="00FA4BFE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23C32B86" wp14:editId="11697731">
                  <wp:extent cx="3866667" cy="1600000"/>
                  <wp:effectExtent l="0" t="0" r="635" b="63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FE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A4BFE" w:rsidRDefault="00FA4BFE" w:rsidP="00187ADF">
            <w:pPr>
              <w:jc w:val="center"/>
            </w:pPr>
            <w:r>
              <w:lastRenderedPageBreak/>
              <w:t>3</w:t>
            </w:r>
          </w:p>
        </w:tc>
        <w:tc>
          <w:tcPr>
            <w:tcW w:w="1032" w:type="pct"/>
            <w:vAlign w:val="center"/>
          </w:tcPr>
          <w:p w:rsidR="00FA4BFE" w:rsidRDefault="00FA4BFE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Test username and password combination is in wormhole SQL database.</w:t>
            </w:r>
          </w:p>
        </w:tc>
        <w:tc>
          <w:tcPr>
            <w:tcW w:w="875" w:type="pct"/>
            <w:vAlign w:val="center"/>
          </w:tcPr>
          <w:p w:rsidR="00FA4BFE" w:rsidRDefault="00FA4BFE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JohnDoe</w:t>
            </w:r>
          </w:p>
          <w:p w:rsidR="00FA4BFE" w:rsidRDefault="00FA4BFE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password</w:t>
            </w:r>
          </w:p>
          <w:p w:rsidR="00FA4BFE" w:rsidRDefault="00FA4BFE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in database</w:t>
            </w:r>
          </w:p>
        </w:tc>
        <w:tc>
          <w:tcPr>
            <w:tcW w:w="2782" w:type="pct"/>
            <w:vAlign w:val="center"/>
          </w:tcPr>
          <w:p w:rsidR="00FA4BFE" w:rsidRDefault="00FA4BFE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160E5F88" wp14:editId="407397E2">
                  <wp:extent cx="3152381" cy="2809524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FE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A4BFE" w:rsidRDefault="00FA4BFE" w:rsidP="00187ADF">
            <w:pPr>
              <w:jc w:val="center"/>
            </w:pPr>
            <w:r>
              <w:t>4</w:t>
            </w:r>
          </w:p>
        </w:tc>
        <w:tc>
          <w:tcPr>
            <w:tcW w:w="1032" w:type="pct"/>
            <w:vAlign w:val="center"/>
          </w:tcPr>
          <w:p w:rsidR="00FA4BFE" w:rsidRDefault="00FA4BFE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Username: JohnDoe, Password: password. Click “Login”</w:t>
            </w:r>
          </w:p>
        </w:tc>
        <w:tc>
          <w:tcPr>
            <w:tcW w:w="875" w:type="pct"/>
            <w:vAlign w:val="center"/>
          </w:tcPr>
          <w:p w:rsidR="00FA4BFE" w:rsidRDefault="00FA4BFE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Message:</w:t>
            </w:r>
          </w:p>
          <w:p w:rsidR="00FA4BFE" w:rsidRDefault="00FA4BFE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“Login successful” appears, 2</w:t>
            </w:r>
            <w:r w:rsidRPr="008B2057">
              <w:rPr>
                <w:vertAlign w:val="superscript"/>
              </w:rPr>
              <w:t>nd</w:t>
            </w:r>
            <w:r>
              <w:t xml:space="preserve"> GUI panel appears with Files, Upload Path, “Upload”, “Download”, “Delete” options</w:t>
            </w:r>
          </w:p>
        </w:tc>
        <w:tc>
          <w:tcPr>
            <w:tcW w:w="2782" w:type="pct"/>
            <w:vAlign w:val="center"/>
          </w:tcPr>
          <w:p w:rsidR="00FA4BFE" w:rsidRDefault="00FA4BFE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2D968AC6" wp14:editId="0356A753">
                  <wp:extent cx="3866667" cy="2123810"/>
                  <wp:effectExtent l="0" t="0" r="63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FE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FA4BFE" w:rsidRDefault="00FA4BFE" w:rsidP="00187ADF">
            <w:pPr>
              <w:jc w:val="center"/>
            </w:pPr>
            <w:r>
              <w:lastRenderedPageBreak/>
              <w:t>5</w:t>
            </w:r>
          </w:p>
        </w:tc>
        <w:tc>
          <w:tcPr>
            <w:tcW w:w="1032" w:type="pct"/>
            <w:vAlign w:val="center"/>
          </w:tcPr>
          <w:p w:rsidR="00FA4BFE" w:rsidRDefault="00FA4BFE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file on desktop into Upload filepath, click “Upload”.</w:t>
            </w:r>
          </w:p>
        </w:tc>
        <w:tc>
          <w:tcPr>
            <w:tcW w:w="875" w:type="pct"/>
            <w:vAlign w:val="center"/>
          </w:tcPr>
          <w:p w:rsidR="00FA4BFE" w:rsidRDefault="00FA4BFE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“Bytes Uploaded: XXXXX</w:t>
            </w:r>
            <w:r w:rsidR="00602CA6">
              <w:t>”</w:t>
            </w:r>
          </w:p>
        </w:tc>
        <w:tc>
          <w:tcPr>
            <w:tcW w:w="2782" w:type="pct"/>
            <w:vAlign w:val="center"/>
          </w:tcPr>
          <w:p w:rsidR="00FA4BFE" w:rsidRDefault="00602CA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645D2DF" wp14:editId="2788BE40">
                  <wp:extent cx="3866667" cy="2123810"/>
                  <wp:effectExtent l="0" t="0" r="63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4BFE" w:rsidRDefault="00FA4BFE" w:rsidP="00D106FD"/>
    <w:p w:rsidR="00EF37F8" w:rsidRDefault="00EF37F8" w:rsidP="00EF37F8">
      <w:pPr>
        <w:pStyle w:val="Heading1"/>
      </w:pPr>
      <w:r>
        <w:t>10.</w:t>
      </w:r>
    </w:p>
    <w:tbl>
      <w:tblPr>
        <w:tblStyle w:val="GridTable3"/>
        <w:tblW w:w="4994" w:type="pct"/>
        <w:tblInd w:w="10" w:type="dxa"/>
        <w:tblLook w:val="04A0" w:firstRow="1" w:lastRow="0" w:firstColumn="1" w:lastColumn="0" w:noHBand="0" w:noVBand="1"/>
      </w:tblPr>
      <w:tblGrid>
        <w:gridCol w:w="805"/>
        <w:gridCol w:w="2672"/>
        <w:gridCol w:w="2265"/>
        <w:gridCol w:w="7202"/>
      </w:tblGrid>
      <w:tr w:rsidR="00602CA6" w:rsidTr="0060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602CA6" w:rsidRDefault="00602CA6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602CA6" w:rsidRDefault="00602CA6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602CA6" w:rsidRDefault="00602CA6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602CA6" w:rsidRDefault="00602CA6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602CA6" w:rsidTr="0060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602CA6" w:rsidRDefault="00602CA6" w:rsidP="00187ADF">
            <w:pPr>
              <w:jc w:val="center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602CA6" w:rsidRDefault="00602CA6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602CA6" w:rsidRDefault="00602CA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602CA6" w:rsidRDefault="00602CA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62A2E977" wp14:editId="1EE364B5">
                  <wp:extent cx="4380952" cy="628571"/>
                  <wp:effectExtent l="0" t="0" r="635" b="63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CA6" w:rsidTr="00602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602CA6" w:rsidRDefault="00602CA6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602CA6" w:rsidRDefault="00602CA6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602CA6" w:rsidRDefault="00602CA6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</w:t>
            </w:r>
          </w:p>
        </w:tc>
        <w:tc>
          <w:tcPr>
            <w:tcW w:w="2782" w:type="pct"/>
            <w:vAlign w:val="center"/>
          </w:tcPr>
          <w:p w:rsidR="00602CA6" w:rsidRDefault="00602CA6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149B2B81" wp14:editId="1FE0ACBC">
                  <wp:extent cx="3866667" cy="1600000"/>
                  <wp:effectExtent l="0" t="0" r="635" b="63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CA6" w:rsidTr="0060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602CA6" w:rsidRDefault="00602CA6" w:rsidP="00187ADF">
            <w:pPr>
              <w:jc w:val="center"/>
            </w:pPr>
            <w:r>
              <w:lastRenderedPageBreak/>
              <w:t>3</w:t>
            </w:r>
          </w:p>
        </w:tc>
        <w:tc>
          <w:tcPr>
            <w:tcW w:w="1032" w:type="pct"/>
            <w:vAlign w:val="center"/>
          </w:tcPr>
          <w:p w:rsidR="00602CA6" w:rsidRDefault="00602CA6" w:rsidP="0060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Username: </w:t>
            </w:r>
            <w:r>
              <w:t>vanessa</w:t>
            </w:r>
            <w:r>
              <w:t xml:space="preserve">, Password: </w:t>
            </w:r>
            <w:r>
              <w:t>vanessa</w:t>
            </w:r>
            <w:r>
              <w:t>. Click “Login”</w:t>
            </w:r>
          </w:p>
        </w:tc>
        <w:tc>
          <w:tcPr>
            <w:tcW w:w="875" w:type="pct"/>
            <w:vAlign w:val="center"/>
          </w:tcPr>
          <w:p w:rsidR="00602CA6" w:rsidRDefault="00602CA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Message:</w:t>
            </w:r>
          </w:p>
          <w:p w:rsidR="00602CA6" w:rsidRDefault="00602CA6" w:rsidP="00602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“Login successful” appears, 2</w:t>
            </w:r>
            <w:r w:rsidRPr="008B2057">
              <w:rPr>
                <w:vertAlign w:val="superscript"/>
              </w:rPr>
              <w:t>nd</w:t>
            </w:r>
            <w:r>
              <w:t xml:space="preserve"> GUI panel appears with Files, Upload Path, “Upload”, “Download”, “Delete” options</w:t>
            </w:r>
            <w:r>
              <w:t xml:space="preserve">. </w:t>
            </w:r>
          </w:p>
        </w:tc>
        <w:tc>
          <w:tcPr>
            <w:tcW w:w="2782" w:type="pct"/>
            <w:vAlign w:val="center"/>
          </w:tcPr>
          <w:p w:rsidR="00602CA6" w:rsidRDefault="00602CA6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48FA3463" wp14:editId="6B8DDCF3">
                  <wp:extent cx="3866667" cy="2123810"/>
                  <wp:effectExtent l="0" t="0" r="63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CA6" w:rsidTr="00602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602CA6" w:rsidRDefault="00602CA6" w:rsidP="00187ADF">
            <w:pPr>
              <w:jc w:val="center"/>
            </w:pPr>
            <w:r>
              <w:t>4</w:t>
            </w:r>
          </w:p>
        </w:tc>
        <w:tc>
          <w:tcPr>
            <w:tcW w:w="1032" w:type="pct"/>
            <w:vAlign w:val="center"/>
          </w:tcPr>
          <w:p w:rsidR="00602CA6" w:rsidRDefault="00602CA6" w:rsidP="00602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“PS4_screenshot.jpg” from Files, Select “Download”</w:t>
            </w:r>
          </w:p>
        </w:tc>
        <w:tc>
          <w:tcPr>
            <w:tcW w:w="875" w:type="pct"/>
            <w:vAlign w:val="center"/>
          </w:tcPr>
          <w:p w:rsidR="00602CA6" w:rsidRDefault="00DE091B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PS4_screenshot.jpg is downloaded to Desktop</w:t>
            </w:r>
          </w:p>
        </w:tc>
        <w:tc>
          <w:tcPr>
            <w:tcW w:w="2782" w:type="pct"/>
            <w:vAlign w:val="center"/>
          </w:tcPr>
          <w:p w:rsidR="00602CA6" w:rsidRDefault="00E15DC9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40F89B3" wp14:editId="4B4BE4BC">
                  <wp:extent cx="3866667" cy="2123810"/>
                  <wp:effectExtent l="0" t="0" r="63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CA6" w:rsidRDefault="00602CA6" w:rsidP="00D106FD"/>
    <w:p w:rsidR="00EF37F8" w:rsidRDefault="00EF37F8" w:rsidP="00EF37F8">
      <w:pPr>
        <w:pStyle w:val="Heading1"/>
      </w:pPr>
      <w:r>
        <w:t>11.</w:t>
      </w:r>
    </w:p>
    <w:tbl>
      <w:tblPr>
        <w:tblStyle w:val="GridTable3"/>
        <w:tblW w:w="4994" w:type="pct"/>
        <w:tblInd w:w="10" w:type="dxa"/>
        <w:tblLook w:val="04A0" w:firstRow="1" w:lastRow="0" w:firstColumn="1" w:lastColumn="0" w:noHBand="0" w:noVBand="1"/>
      </w:tblPr>
      <w:tblGrid>
        <w:gridCol w:w="805"/>
        <w:gridCol w:w="2672"/>
        <w:gridCol w:w="2265"/>
        <w:gridCol w:w="7202"/>
      </w:tblGrid>
      <w:tr w:rsidR="00CA732B" w:rsidTr="0018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CA732B" w:rsidRDefault="00CA732B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CA732B" w:rsidRDefault="00CA732B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CA732B" w:rsidRDefault="00CA732B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CA732B" w:rsidRDefault="00CA732B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CA732B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CA732B" w:rsidRDefault="00CA732B" w:rsidP="00187ADF">
            <w:pPr>
              <w:jc w:val="center"/>
            </w:pPr>
            <w:r>
              <w:lastRenderedPageBreak/>
              <w:t>1</w:t>
            </w:r>
          </w:p>
        </w:tc>
        <w:tc>
          <w:tcPr>
            <w:tcW w:w="1032" w:type="pct"/>
            <w:vAlign w:val="center"/>
          </w:tcPr>
          <w:p w:rsidR="00CA732B" w:rsidRDefault="00CA732B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CA732B" w:rsidRDefault="00CA732B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CA732B" w:rsidRDefault="00CA732B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4C17FC9E" wp14:editId="4F431F9A">
                  <wp:extent cx="4380952" cy="628571"/>
                  <wp:effectExtent l="0" t="0" r="635" b="63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2B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CA732B" w:rsidRDefault="00CA732B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CA732B" w:rsidRDefault="00CA732B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CA732B" w:rsidRDefault="00CA732B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</w:t>
            </w:r>
          </w:p>
        </w:tc>
        <w:tc>
          <w:tcPr>
            <w:tcW w:w="2782" w:type="pct"/>
            <w:vAlign w:val="center"/>
          </w:tcPr>
          <w:p w:rsidR="00CA732B" w:rsidRDefault="00CA732B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5D20277E" wp14:editId="3597F0BB">
                  <wp:extent cx="3866667" cy="1600000"/>
                  <wp:effectExtent l="0" t="0" r="635" b="63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2B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CA732B" w:rsidRDefault="00CA732B" w:rsidP="00187ADF">
            <w:pPr>
              <w:jc w:val="center"/>
            </w:pPr>
            <w:r>
              <w:t>3</w:t>
            </w:r>
          </w:p>
        </w:tc>
        <w:tc>
          <w:tcPr>
            <w:tcW w:w="1032" w:type="pct"/>
            <w:vAlign w:val="center"/>
          </w:tcPr>
          <w:p w:rsidR="00CA732B" w:rsidRDefault="00CA732B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Username: vanessa, Password: vanessa. Click “Login”</w:t>
            </w:r>
          </w:p>
        </w:tc>
        <w:tc>
          <w:tcPr>
            <w:tcW w:w="875" w:type="pct"/>
            <w:vAlign w:val="center"/>
          </w:tcPr>
          <w:p w:rsidR="00CA732B" w:rsidRDefault="00CA732B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Message:</w:t>
            </w:r>
          </w:p>
          <w:p w:rsidR="00CA732B" w:rsidRDefault="00CA732B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“Login successful” appears, 2</w:t>
            </w:r>
            <w:r w:rsidRPr="008B2057">
              <w:rPr>
                <w:vertAlign w:val="superscript"/>
              </w:rPr>
              <w:t>nd</w:t>
            </w:r>
            <w:r>
              <w:t xml:space="preserve"> GUI panel appears with Files, Upload Path, “Upload”, “Download”, “Delete” options. </w:t>
            </w:r>
          </w:p>
        </w:tc>
        <w:tc>
          <w:tcPr>
            <w:tcW w:w="2782" w:type="pct"/>
            <w:vAlign w:val="center"/>
          </w:tcPr>
          <w:p w:rsidR="00CA732B" w:rsidRDefault="00CA732B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20FAF540" wp14:editId="569F5E62">
                  <wp:extent cx="3866667" cy="2123810"/>
                  <wp:effectExtent l="0" t="0" r="63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2B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CA732B" w:rsidRDefault="00CA732B" w:rsidP="00187ADF">
            <w:pPr>
              <w:jc w:val="center"/>
            </w:pPr>
            <w:r>
              <w:lastRenderedPageBreak/>
              <w:t>4</w:t>
            </w:r>
          </w:p>
        </w:tc>
        <w:tc>
          <w:tcPr>
            <w:tcW w:w="1032" w:type="pct"/>
            <w:vAlign w:val="center"/>
          </w:tcPr>
          <w:p w:rsidR="00CA732B" w:rsidRDefault="00CA732B" w:rsidP="00CA7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“PS4_screenshot.jpg” from Files, Select “</w:t>
            </w:r>
            <w:r>
              <w:t>Delete</w:t>
            </w:r>
            <w:r>
              <w:t>”</w:t>
            </w:r>
          </w:p>
        </w:tc>
        <w:tc>
          <w:tcPr>
            <w:tcW w:w="875" w:type="pct"/>
            <w:vAlign w:val="center"/>
          </w:tcPr>
          <w:p w:rsidR="00CA732B" w:rsidRDefault="00CA732B" w:rsidP="00CA7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PS4_screenshot.jpg is </w:t>
            </w:r>
            <w:r>
              <w:t>deleted from Files for user</w:t>
            </w:r>
          </w:p>
        </w:tc>
        <w:tc>
          <w:tcPr>
            <w:tcW w:w="2782" w:type="pct"/>
            <w:vAlign w:val="center"/>
          </w:tcPr>
          <w:p w:rsidR="00CA732B" w:rsidRDefault="00394C64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FBF7899" wp14:editId="168158C6">
                  <wp:extent cx="3866667" cy="2123810"/>
                  <wp:effectExtent l="0" t="0" r="635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32B" w:rsidRDefault="00CA732B" w:rsidP="00D106FD"/>
    <w:p w:rsidR="00EF37F8" w:rsidRDefault="00EF37F8" w:rsidP="00EF37F8">
      <w:pPr>
        <w:pStyle w:val="Heading1"/>
      </w:pPr>
      <w:r>
        <w:t>12.</w:t>
      </w:r>
    </w:p>
    <w:tbl>
      <w:tblPr>
        <w:tblStyle w:val="GridTable3"/>
        <w:tblW w:w="4994" w:type="pct"/>
        <w:tblInd w:w="10" w:type="dxa"/>
        <w:tblLook w:val="04A0" w:firstRow="1" w:lastRow="0" w:firstColumn="1" w:lastColumn="0" w:noHBand="0" w:noVBand="1"/>
      </w:tblPr>
      <w:tblGrid>
        <w:gridCol w:w="805"/>
        <w:gridCol w:w="2672"/>
        <w:gridCol w:w="2265"/>
        <w:gridCol w:w="7202"/>
      </w:tblGrid>
      <w:tr w:rsidR="00394C64" w:rsidTr="0018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" w:type="pct"/>
            <w:vAlign w:val="center"/>
          </w:tcPr>
          <w:p w:rsidR="00394C64" w:rsidRDefault="00394C64" w:rsidP="00187ADF">
            <w:pPr>
              <w:jc w:val="center"/>
            </w:pPr>
            <w:r>
              <w:t>Step #</w:t>
            </w:r>
          </w:p>
        </w:tc>
        <w:tc>
          <w:tcPr>
            <w:tcW w:w="1032" w:type="pct"/>
            <w:vAlign w:val="center"/>
          </w:tcPr>
          <w:p w:rsidR="00394C64" w:rsidRDefault="00394C64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75" w:type="pct"/>
          </w:tcPr>
          <w:p w:rsidR="00394C64" w:rsidRDefault="00394C64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82" w:type="pct"/>
            <w:vAlign w:val="center"/>
          </w:tcPr>
          <w:p w:rsidR="00394C64" w:rsidRDefault="00394C64" w:rsidP="00187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394C64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394C64" w:rsidRDefault="00394C64" w:rsidP="00187ADF">
            <w:pPr>
              <w:jc w:val="center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394C64" w:rsidRDefault="00394C64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Tomcat v7.0 server at localhost is started in Eclipse</w:t>
            </w:r>
          </w:p>
        </w:tc>
        <w:tc>
          <w:tcPr>
            <w:tcW w:w="875" w:type="pct"/>
            <w:vAlign w:val="center"/>
          </w:tcPr>
          <w:p w:rsidR="00394C64" w:rsidRDefault="00394C64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Stared</w:t>
            </w:r>
          </w:p>
        </w:tc>
        <w:tc>
          <w:tcPr>
            <w:tcW w:w="2782" w:type="pct"/>
            <w:vAlign w:val="center"/>
          </w:tcPr>
          <w:p w:rsidR="00394C64" w:rsidRDefault="00394C64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65905D2D" wp14:editId="6E538453">
                  <wp:extent cx="4380952" cy="628571"/>
                  <wp:effectExtent l="0" t="0" r="635" b="63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C64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394C64" w:rsidRDefault="00394C64" w:rsidP="00187ADF">
            <w:pPr>
              <w:jc w:val="center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394C64" w:rsidRDefault="00394C64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Wormhole Application</w:t>
            </w:r>
          </w:p>
        </w:tc>
        <w:tc>
          <w:tcPr>
            <w:tcW w:w="875" w:type="pct"/>
            <w:vAlign w:val="center"/>
          </w:tcPr>
          <w:p w:rsidR="00394C64" w:rsidRDefault="00394C64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Wormhole GUI Appears</w:t>
            </w:r>
          </w:p>
        </w:tc>
        <w:tc>
          <w:tcPr>
            <w:tcW w:w="2782" w:type="pct"/>
            <w:vAlign w:val="center"/>
          </w:tcPr>
          <w:p w:rsidR="00394C64" w:rsidRDefault="00394C64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15086375" wp14:editId="7DDC4A5B">
                  <wp:extent cx="3866667" cy="1600000"/>
                  <wp:effectExtent l="0" t="0" r="635" b="63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C64" w:rsidTr="0018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394C64" w:rsidRDefault="00394C64" w:rsidP="00187ADF">
            <w:pPr>
              <w:jc w:val="center"/>
            </w:pPr>
            <w:r>
              <w:lastRenderedPageBreak/>
              <w:t>3</w:t>
            </w:r>
          </w:p>
        </w:tc>
        <w:tc>
          <w:tcPr>
            <w:tcW w:w="1032" w:type="pct"/>
            <w:vAlign w:val="center"/>
          </w:tcPr>
          <w:p w:rsidR="00394C64" w:rsidRDefault="00394C64" w:rsidP="0018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Username: vanessa, Password: vanessa. Click “Login”</w:t>
            </w:r>
          </w:p>
        </w:tc>
        <w:tc>
          <w:tcPr>
            <w:tcW w:w="875" w:type="pct"/>
            <w:vAlign w:val="center"/>
          </w:tcPr>
          <w:p w:rsidR="00394C64" w:rsidRDefault="00394C64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Message:</w:t>
            </w:r>
          </w:p>
          <w:p w:rsidR="00394C64" w:rsidRDefault="00394C64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“Login successful” appears, 2</w:t>
            </w:r>
            <w:r w:rsidRPr="008B2057">
              <w:rPr>
                <w:vertAlign w:val="superscript"/>
              </w:rPr>
              <w:t>nd</w:t>
            </w:r>
            <w:r>
              <w:t xml:space="preserve"> GUI panel appears with Files, Upload Path, “Upload”, “Download”, “Delete” options. </w:t>
            </w:r>
          </w:p>
        </w:tc>
        <w:tc>
          <w:tcPr>
            <w:tcW w:w="2782" w:type="pct"/>
            <w:vAlign w:val="center"/>
          </w:tcPr>
          <w:p w:rsidR="00394C64" w:rsidRDefault="00394C64" w:rsidP="00187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35C6770C" wp14:editId="1EB4B4A0">
                  <wp:extent cx="3866667" cy="2123810"/>
                  <wp:effectExtent l="0" t="0" r="635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C64" w:rsidTr="0018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vAlign w:val="center"/>
          </w:tcPr>
          <w:p w:rsidR="00394C64" w:rsidRDefault="00394C64" w:rsidP="00187ADF">
            <w:pPr>
              <w:jc w:val="center"/>
            </w:pPr>
            <w:r>
              <w:t>4</w:t>
            </w:r>
          </w:p>
        </w:tc>
        <w:tc>
          <w:tcPr>
            <w:tcW w:w="1032" w:type="pct"/>
            <w:vAlign w:val="center"/>
          </w:tcPr>
          <w:p w:rsidR="00394C64" w:rsidRDefault="00394C64" w:rsidP="0018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“Delete”</w:t>
            </w:r>
          </w:p>
        </w:tc>
        <w:tc>
          <w:tcPr>
            <w:tcW w:w="875" w:type="pct"/>
            <w:vAlign w:val="center"/>
          </w:tcPr>
          <w:p w:rsidR="00394C64" w:rsidRDefault="00394C64" w:rsidP="00394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“</w:t>
            </w:r>
            <w:r w:rsidRPr="00394C64">
              <w:rPr>
                <w:color w:val="FF0000"/>
              </w:rPr>
              <w:t>Please select a file to delete</w:t>
            </w:r>
            <w:r>
              <w:t>” appears</w:t>
            </w:r>
          </w:p>
        </w:tc>
        <w:tc>
          <w:tcPr>
            <w:tcW w:w="2782" w:type="pct"/>
            <w:vAlign w:val="center"/>
          </w:tcPr>
          <w:p w:rsidR="00394C64" w:rsidRDefault="00394C64" w:rsidP="00187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47E3977" wp14:editId="46CB386F">
                  <wp:extent cx="3866667" cy="2123810"/>
                  <wp:effectExtent l="0" t="0" r="63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C64" w:rsidRDefault="00394C64" w:rsidP="00D106FD">
      <w:bookmarkStart w:id="0" w:name="_GoBack"/>
      <w:bookmarkEnd w:id="0"/>
    </w:p>
    <w:sectPr w:rsidR="00394C64" w:rsidSect="0015753E">
      <w:headerReference w:type="even" r:id="rId28"/>
      <w:headerReference w:type="default" r:id="rId29"/>
      <w:footerReference w:type="even" r:id="rId30"/>
      <w:footerReference w:type="default" r:id="rId31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579" w:rsidRDefault="00363579">
      <w:pPr>
        <w:spacing w:after="0" w:line="240" w:lineRule="auto"/>
      </w:pPr>
      <w:r>
        <w:separator/>
      </w:r>
    </w:p>
  </w:endnote>
  <w:endnote w:type="continuationSeparator" w:id="0">
    <w:p w:rsidR="00363579" w:rsidRDefault="0036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2CC" w:rsidRDefault="00363579">
    <w:r>
      <w:fldChar w:fldCharType="begin"/>
    </w:r>
    <w:r>
      <w:instrText xml:space="preserve"> PAGE   \* MERGEFORMAT </w:instrText>
    </w:r>
    <w:r>
      <w:fldChar w:fldCharType="separate"/>
    </w:r>
    <w:r w:rsidR="00EF37F8">
      <w:rPr>
        <w:noProof/>
      </w:rPr>
      <w:t>16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3678"/>
      <w:gridCol w:w="1376"/>
    </w:tblGrid>
    <w:tr w:rsidR="000842CC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0842CC" w:rsidRDefault="000842CC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0842CC" w:rsidRDefault="000842CC">
          <w:pPr>
            <w:pStyle w:val="NoSpacing"/>
          </w:pPr>
        </w:p>
      </w:tc>
    </w:tr>
  </w:tbl>
  <w:p w:rsidR="000842CC" w:rsidRDefault="0008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2CC" w:rsidRDefault="0036357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37F8">
      <w:rPr>
        <w:noProof/>
      </w:rPr>
      <w:t>17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449"/>
      <w:gridCol w:w="3605"/>
    </w:tblGrid>
    <w:tr w:rsidR="000842CC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0842CC" w:rsidRDefault="000842CC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0842CC" w:rsidRDefault="000842CC">
          <w:pPr>
            <w:pStyle w:val="NoSpacing"/>
          </w:pPr>
        </w:p>
      </w:tc>
    </w:tr>
  </w:tbl>
  <w:p w:rsidR="000842CC" w:rsidRDefault="0008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579" w:rsidRDefault="00363579">
      <w:pPr>
        <w:spacing w:after="0" w:line="240" w:lineRule="auto"/>
      </w:pPr>
      <w:r>
        <w:separator/>
      </w:r>
    </w:p>
  </w:footnote>
  <w:footnote w:type="continuationSeparator" w:id="0">
    <w:p w:rsidR="00363579" w:rsidRDefault="0036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842CC" w:rsidRDefault="009C0D27">
        <w:pPr>
          <w:pStyle w:val="Header"/>
          <w:pBdr>
            <w:bottom w:val="single" w:sz="4" w:space="0" w:color="auto"/>
          </w:pBdr>
        </w:pPr>
        <w:r>
          <w:t>Matthew Bichay, Vanessa Ulloa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8458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842CC" w:rsidRDefault="009C0D27">
        <w:pPr>
          <w:pStyle w:val="Header"/>
          <w:pBdr>
            <w:bottom w:val="single" w:sz="4" w:space="0" w:color="auto"/>
          </w:pBdr>
          <w:jc w:val="right"/>
        </w:pPr>
        <w:r>
          <w:t>Matthew Bichay, Vanessa Ulloa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UrbanNumberedList"/>
  </w:abstractNum>
  <w:abstractNum w:abstractNumId="15" w15:restartNumberingAfterBreak="0">
    <w:nsid w:val="1DDE73E0"/>
    <w:multiLevelType w:val="multilevel"/>
    <w:tmpl w:val="33B056D0"/>
    <w:numStyleLink w:val="UrbanBulletedList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UrbanBulletedList"/>
  </w:abstractNum>
  <w:abstractNum w:abstractNumId="25" w15:restartNumberingAfterBreak="0">
    <w:nsid w:val="6F0D0B31"/>
    <w:multiLevelType w:val="multilevel"/>
    <w:tmpl w:val="7AC6A14E"/>
    <w:numStyleLink w:val="UrbanNumberedList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UrbanBulletedList"/>
  </w:abstractNum>
  <w:abstractNum w:abstractNumId="28" w15:restartNumberingAfterBreak="0">
    <w:nsid w:val="76921C5B"/>
    <w:multiLevelType w:val="multilevel"/>
    <w:tmpl w:val="33B056D0"/>
    <w:numStyleLink w:val="UrbanBulletedList"/>
  </w:abstractNum>
  <w:abstractNum w:abstractNumId="29" w15:restartNumberingAfterBreak="0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27"/>
    <w:rsid w:val="0004467C"/>
    <w:rsid w:val="000842CC"/>
    <w:rsid w:val="00096682"/>
    <w:rsid w:val="0015753E"/>
    <w:rsid w:val="00317C15"/>
    <w:rsid w:val="00355695"/>
    <w:rsid w:val="00363579"/>
    <w:rsid w:val="00394C64"/>
    <w:rsid w:val="0055046F"/>
    <w:rsid w:val="00602CA6"/>
    <w:rsid w:val="00652CE5"/>
    <w:rsid w:val="006932BB"/>
    <w:rsid w:val="0075305E"/>
    <w:rsid w:val="00764341"/>
    <w:rsid w:val="007B5DBC"/>
    <w:rsid w:val="007D6DDD"/>
    <w:rsid w:val="007E2F64"/>
    <w:rsid w:val="008B2057"/>
    <w:rsid w:val="00983411"/>
    <w:rsid w:val="009C0D27"/>
    <w:rsid w:val="00B00165"/>
    <w:rsid w:val="00B9266A"/>
    <w:rsid w:val="00BD4C4C"/>
    <w:rsid w:val="00CA732B"/>
    <w:rsid w:val="00D106FD"/>
    <w:rsid w:val="00D84B6E"/>
    <w:rsid w:val="00DE091B"/>
    <w:rsid w:val="00E15DC9"/>
    <w:rsid w:val="00ED50D6"/>
    <w:rsid w:val="00EF37F8"/>
    <w:rsid w:val="00FA4BFE"/>
    <w:rsid w:val="00FD26C0"/>
    <w:rsid w:val="00FE3E4C"/>
    <w:rsid w:val="00FF0A2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4:docId w14:val="5250A144"/>
  <w15:docId w15:val="{E34469E3-5AE0-4704-A2D5-4BCD50D6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table" w:styleId="ListTable7Colorful">
    <w:name w:val="List Table 7 Colorful"/>
    <w:basedOn w:val="TableNormal"/>
    <w:uiPriority w:val="52"/>
    <w:rsid w:val="0098341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834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sa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4F8B372A284522911D8F59AD182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8E014-3CF6-4634-9C5D-1A53A40D3999}"/>
      </w:docPartPr>
      <w:docPartBody>
        <w:p w:rsidR="00000000" w:rsidRDefault="007055C0">
          <w:pPr>
            <w:pStyle w:val="1F4F8B372A284522911D8F59AD1820DE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C3871FAE23F540B2BA1209E8019BB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82B6B-F2CC-421A-8DF6-B43255A8CC1B}"/>
      </w:docPartPr>
      <w:docPartBody>
        <w:p w:rsidR="00000000" w:rsidRDefault="007055C0">
          <w:pPr>
            <w:pStyle w:val="C3871FAE23F540B2BA1209E8019BB87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1706010879344808EC2536433C3D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3BF11-4529-44C7-B5AC-6B101F24E756}"/>
      </w:docPartPr>
      <w:docPartBody>
        <w:p w:rsidR="00000000" w:rsidRDefault="007055C0">
          <w:pPr>
            <w:pStyle w:val="B1706010879344808EC2536433C3D04F"/>
          </w:pPr>
          <w:r>
            <w:rPr>
              <w:i/>
              <w:iCs/>
              <w:color w:val="44546A" w:themeColor="text2"/>
              <w:sz w:val="28"/>
              <w:szCs w:val="28"/>
            </w:rPr>
            <w:t xml:space="preserve">[Type the </w:t>
          </w:r>
          <w:r>
            <w:rPr>
              <w:i/>
              <w:iCs/>
              <w:color w:val="44546A" w:themeColor="text2"/>
              <w:sz w:val="28"/>
              <w:szCs w:val="28"/>
            </w:rPr>
            <w:t>document subtitle]</w:t>
          </w:r>
        </w:p>
      </w:docPartBody>
    </w:docPart>
    <w:docPart>
      <w:docPartPr>
        <w:name w:val="9D836394ED6C49F79B83281F16FD8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1202F-A0CF-403E-8EE2-BAA56689F4A9}"/>
      </w:docPartPr>
      <w:docPartBody>
        <w:p w:rsidR="00000000" w:rsidRDefault="007055C0">
          <w:pPr>
            <w:pStyle w:val="9D836394ED6C49F79B83281F16FD88A8"/>
          </w:pPr>
          <w:r>
            <w:rPr>
              <w:color w:val="44546A" w:themeColor="text2"/>
            </w:rPr>
            <w:t>[Type the author name]</w:t>
          </w:r>
        </w:p>
      </w:docPartBody>
    </w:docPart>
    <w:docPart>
      <w:docPartPr>
        <w:name w:val="71957E25E3874822AC70A2A3942F8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C8B39-4E7A-4995-A363-1C5EE41DE59F}"/>
      </w:docPartPr>
      <w:docPartBody>
        <w:p w:rsidR="00000000" w:rsidRDefault="007055C0">
          <w:pPr>
            <w:pStyle w:val="71957E25E3874822AC70A2A3942F87B6"/>
          </w:pPr>
          <w:r>
            <w:t>[Type the document title]</w:t>
          </w:r>
        </w:p>
      </w:docPartBody>
    </w:docPart>
    <w:docPart>
      <w:docPartPr>
        <w:name w:val="CFAC0BEA5F494F0CA5F7754203B78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C0C8C-CAB8-44D8-B2DF-01DD9E6E1DAD}"/>
      </w:docPartPr>
      <w:docPartBody>
        <w:p w:rsidR="00000000" w:rsidRDefault="007055C0">
          <w:pPr>
            <w:pStyle w:val="CFAC0BEA5F494F0CA5F7754203B78E4E"/>
          </w:pPr>
          <w:r>
            <w:rPr>
              <w:color w:val="5B9BD5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C0"/>
    <w:rsid w:val="0070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F8B372A284522911D8F59AD1820DE">
    <w:name w:val="1F4F8B372A284522911D8F59AD1820DE"/>
  </w:style>
  <w:style w:type="paragraph" w:customStyle="1" w:styleId="C3871FAE23F540B2BA1209E8019BB870">
    <w:name w:val="C3871FAE23F540B2BA1209E8019BB870"/>
  </w:style>
  <w:style w:type="paragraph" w:customStyle="1" w:styleId="B1706010879344808EC2536433C3D04F">
    <w:name w:val="B1706010879344808EC2536433C3D04F"/>
  </w:style>
  <w:style w:type="paragraph" w:customStyle="1" w:styleId="9D836394ED6C49F79B83281F16FD88A8">
    <w:name w:val="9D836394ED6C49F79B83281F16FD88A8"/>
  </w:style>
  <w:style w:type="paragraph" w:customStyle="1" w:styleId="71957E25E3874822AC70A2A3942F87B6">
    <w:name w:val="71957E25E3874822AC70A2A3942F87B6"/>
  </w:style>
  <w:style w:type="paragraph" w:customStyle="1" w:styleId="CFAC0BEA5F494F0CA5F7754203B78E4E">
    <w:name w:val="CFAC0BEA5F494F0CA5F7754203B78E4E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44951EDFB88D478CBA8A98792945505D">
    <w:name w:val="44951EDFB88D478CBA8A987929455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2015-12-14T00:00:00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72</TotalTime>
  <Pages>18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11 - Wormhole</vt:lpstr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11 - Wormhole</dc:title>
  <dc:subject>Test Document</dc:subject>
  <dc:creator>Matthew Bichay, Vanessa Ulloa</dc:creator>
  <cp:keywords/>
  <cp:lastModifiedBy>Vanessa Ulloa</cp:lastModifiedBy>
  <cp:revision>27</cp:revision>
  <dcterms:created xsi:type="dcterms:W3CDTF">2015-12-15T02:05:00Z</dcterms:created>
  <dcterms:modified xsi:type="dcterms:W3CDTF">2015-12-15T03:17:00Z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